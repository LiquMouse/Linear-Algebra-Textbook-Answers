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337E" w:rsidRPr="00CA337E" w:rsidRDefault="00CA337E" w:rsidP="005649BD">
      <w:pPr>
        <w:pStyle w:val="ac"/>
        <w:outlineLvl w:val="9"/>
        <w:rPr>
          <w:rFonts w:ascii="思源宋体" w:eastAsia="思源宋体" w:hAnsi="思源宋体" w:hint="eastAsia"/>
        </w:rPr>
      </w:pPr>
    </w:p>
    <w:p w:rsidR="00CA337E" w:rsidRDefault="00CA337E" w:rsidP="005649BD">
      <w:pPr>
        <w:pStyle w:val="ac"/>
        <w:outlineLvl w:val="9"/>
        <w:rPr>
          <w:rFonts w:ascii="思源宋体" w:eastAsia="思源宋体" w:hAnsi="思源宋体" w:hint="eastAsia"/>
        </w:rPr>
      </w:pPr>
    </w:p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Default="00B80255" w:rsidP="005649BD"/>
    <w:p w:rsidR="00B80255" w:rsidRPr="00B80255" w:rsidRDefault="00B80255" w:rsidP="005649BD"/>
    <w:p w:rsidR="001F3D55" w:rsidRDefault="00CA337E" w:rsidP="005649BD">
      <w:pPr>
        <w:pStyle w:val="ac"/>
        <w:outlineLvl w:val="9"/>
        <w:rPr>
          <w:rFonts w:ascii="思源宋体" w:eastAsia="思源宋体" w:hAnsi="思源宋体" w:hint="eastAsia"/>
          <w:sz w:val="96"/>
          <w:szCs w:val="96"/>
        </w:rPr>
      </w:pPr>
      <w:r w:rsidRPr="001F3D55">
        <w:rPr>
          <w:rFonts w:ascii="思源宋体" w:eastAsia="思源宋体" w:hAnsi="思源宋体" w:hint="eastAsia"/>
          <w:sz w:val="96"/>
          <w:szCs w:val="96"/>
        </w:rPr>
        <w:t>线性代数学习辅导</w:t>
      </w:r>
    </w:p>
    <w:p w:rsidR="007D2A5B" w:rsidRPr="001F3D55" w:rsidRDefault="00CA337E" w:rsidP="005649BD">
      <w:pPr>
        <w:pStyle w:val="ac"/>
        <w:spacing w:before="0"/>
        <w:outlineLvl w:val="9"/>
        <w:rPr>
          <w:rFonts w:ascii="思源宋体" w:eastAsia="思源宋体" w:hAnsi="思源宋体" w:hint="eastAsia"/>
          <w:sz w:val="52"/>
          <w:szCs w:val="52"/>
        </w:rPr>
      </w:pPr>
      <w:r w:rsidRPr="001F3D55">
        <w:rPr>
          <w:rFonts w:ascii="思源宋体" w:eastAsia="思源宋体" w:hAnsi="思源宋体" w:hint="eastAsia"/>
          <w:sz w:val="52"/>
          <w:szCs w:val="52"/>
        </w:rPr>
        <w:t>(重排版)</w:t>
      </w:r>
    </w:p>
    <w:p w:rsidR="00CA337E" w:rsidRPr="001F3D55" w:rsidRDefault="00CA337E" w:rsidP="005649BD">
      <w:pPr>
        <w:jc w:val="center"/>
        <w:rPr>
          <w:rFonts w:ascii="思源宋体" w:eastAsia="思源宋体" w:hAnsi="思源宋体" w:hint="eastAsia"/>
          <w:sz w:val="52"/>
          <w:szCs w:val="52"/>
        </w:rPr>
      </w:pPr>
      <w:r w:rsidRPr="001F3D55">
        <w:rPr>
          <w:rFonts w:ascii="思源宋体" w:eastAsia="思源宋体" w:hAnsi="思源宋体" w:hint="eastAsia"/>
          <w:sz w:val="52"/>
          <w:szCs w:val="52"/>
        </w:rPr>
        <w:t>3-6章</w:t>
      </w:r>
    </w:p>
    <w:p w:rsidR="00B80255" w:rsidRDefault="00B80255" w:rsidP="005649BD">
      <w:pPr>
        <w:jc w:val="center"/>
        <w:rPr>
          <w:rFonts w:ascii="思源宋体" w:eastAsia="思源宋体" w:hAnsi="思源宋体" w:hint="eastAsia"/>
          <w:sz w:val="32"/>
          <w:szCs w:val="32"/>
        </w:rPr>
      </w:pPr>
    </w:p>
    <w:p w:rsidR="00B80255" w:rsidRPr="00CA337E" w:rsidRDefault="00B80255" w:rsidP="005649BD">
      <w:pPr>
        <w:jc w:val="center"/>
        <w:rPr>
          <w:rFonts w:ascii="思源宋体" w:eastAsia="思源宋体" w:hAnsi="思源宋体" w:hint="eastAsia"/>
          <w:sz w:val="32"/>
          <w:szCs w:val="32"/>
        </w:rPr>
      </w:pPr>
    </w:p>
    <w:p w:rsidR="00CA337E" w:rsidRDefault="00CA337E" w:rsidP="005649BD">
      <w:pPr>
        <w:ind w:left="3360" w:firstLine="420"/>
        <w:rPr>
          <w:rFonts w:ascii="宋体" w:hAnsi="宋体" w:hint="eastAsia"/>
          <w:sz w:val="32"/>
          <w:szCs w:val="32"/>
        </w:rPr>
      </w:pPr>
      <w:r w:rsidRPr="001F3D55">
        <w:rPr>
          <w:rFonts w:ascii="宋体" w:hAnsi="宋体" w:hint="eastAsia"/>
          <w:sz w:val="32"/>
          <w:szCs w:val="32"/>
        </w:rPr>
        <w:t>作者: 沈同</w:t>
      </w:r>
    </w:p>
    <w:p w:rsidR="00724E61" w:rsidRPr="001F3D55" w:rsidRDefault="00724E61" w:rsidP="005649BD">
      <w:pPr>
        <w:ind w:left="3360" w:firstLine="420"/>
        <w:rPr>
          <w:rFonts w:ascii="宋体" w:hAnsi="宋体" w:hint="eastAsia"/>
          <w:sz w:val="32"/>
          <w:szCs w:val="32"/>
        </w:rPr>
      </w:pPr>
    </w:p>
    <w:p w:rsidR="00F57510" w:rsidRPr="00F57510" w:rsidRDefault="00CA337E" w:rsidP="00F57510">
      <w:pPr>
        <w:ind w:left="3360" w:firstLine="420"/>
        <w:rPr>
          <w:rFonts w:ascii="LM Roman 10" w:hAnsi="LM Roman 10"/>
          <w:sz w:val="32"/>
          <w:szCs w:val="32"/>
        </w:rPr>
      </w:pPr>
      <w:r w:rsidRPr="001F3D55">
        <w:rPr>
          <w:rFonts w:ascii="宋体" w:hAnsi="宋体" w:hint="eastAsia"/>
          <w:sz w:val="32"/>
          <w:szCs w:val="32"/>
        </w:rPr>
        <w:t xml:space="preserve">排版: </w:t>
      </w:r>
      <w:r w:rsidRPr="001F3D55">
        <w:rPr>
          <w:rFonts w:ascii="LM Roman 10" w:hAnsi="LM Roman 10"/>
          <w:sz w:val="32"/>
          <w:szCs w:val="32"/>
        </w:rPr>
        <w:t>lsy</w:t>
      </w:r>
    </w:p>
    <w:sectPr w:rsidR="00F57510" w:rsidRPr="00F57510" w:rsidSect="001F3D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Page"/>
      </w:footnotePr>
      <w:type w:val="oddPage"/>
      <w:pgSz w:w="11906" w:h="16838"/>
      <w:pgMar w:top="1440" w:right="1080" w:bottom="1440" w:left="1080" w:header="850" w:footer="1701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25D51" w:rsidRDefault="00025D51">
      <w:r>
        <w:separator/>
      </w:r>
    </w:p>
  </w:endnote>
  <w:endnote w:type="continuationSeparator" w:id="0">
    <w:p w:rsidR="00025D51" w:rsidRDefault="00025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">
    <w:panose1 w:val="02020700000000000000"/>
    <w:charset w:val="86"/>
    <w:family w:val="roman"/>
    <w:pitch w:val="variable"/>
    <w:sig w:usb0="30000287" w:usb1="2BDF3C10" w:usb2="00000016" w:usb3="00000000" w:csb0="002E0107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667B" w:rsidRDefault="0007667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56AE" w:rsidRPr="001F3D55" w:rsidRDefault="00F57510" w:rsidP="00A70C7D">
    <w:pPr>
      <w:pStyle w:val="a7"/>
      <w:widowControl w:val="0"/>
      <w:rPr>
        <w:kern w:val="2"/>
        <w:sz w:val="28"/>
        <w:szCs w:val="28"/>
      </w:rPr>
    </w:pPr>
    <w:r w:rsidRPr="001F3D55">
      <w:rPr>
        <w:kern w:val="2"/>
        <w:sz w:val="28"/>
        <w:szCs w:val="28"/>
      </w:rPr>
      <w:t>V</w:t>
    </w:r>
    <w:r>
      <w:rPr>
        <w:rFonts w:hint="eastAsia"/>
        <w:kern w:val="2"/>
        <w:sz w:val="28"/>
        <w:szCs w:val="28"/>
      </w:rPr>
      <w:t>0.4.</w:t>
    </w:r>
    <w:r w:rsidR="0007667B">
      <w:rPr>
        <w:rFonts w:hint="eastAsia"/>
        <w:kern w:val="2"/>
        <w:sz w:val="28"/>
        <w:szCs w:val="28"/>
      </w:rPr>
      <w:t>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667B" w:rsidRDefault="0007667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25D51" w:rsidRDefault="00025D51">
      <w:r>
        <w:separator/>
      </w:r>
    </w:p>
  </w:footnote>
  <w:footnote w:type="continuationSeparator" w:id="0">
    <w:p w:rsidR="00025D51" w:rsidRDefault="00025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667B" w:rsidRDefault="0007667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056AE" w:rsidRPr="001424CE" w:rsidRDefault="004056AE" w:rsidP="001424CE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667B" w:rsidRDefault="0007667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3D3"/>
    <w:multiLevelType w:val="multilevel"/>
    <w:tmpl w:val="323A317A"/>
    <w:lvl w:ilvl="0">
      <w:start w:val="1"/>
      <w:numFmt w:val="decimal"/>
      <w:pStyle w:val="b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b2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b3"/>
      <w:suff w:val="space"/>
      <w:lvlText w:val="%1.%2.%3"/>
      <w:lvlJc w:val="left"/>
      <w:pPr>
        <w:ind w:left="2400" w:hanging="2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4156"/>
        </w:tabs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53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44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75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7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522"/>
        </w:tabs>
        <w:ind w:left="5102" w:hanging="1700"/>
      </w:pPr>
      <w:rPr>
        <w:rFonts w:hint="eastAsia"/>
      </w:rPr>
    </w:lvl>
  </w:abstractNum>
  <w:abstractNum w:abstractNumId="1" w15:restartNumberingAfterBreak="0">
    <w:nsid w:val="0AF76A5C"/>
    <w:multiLevelType w:val="multilevel"/>
    <w:tmpl w:val="4DAE7472"/>
    <w:lvl w:ilvl="0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99A69C6"/>
    <w:multiLevelType w:val="multilevel"/>
    <w:tmpl w:val="4A0AF636"/>
    <w:lvl w:ilvl="0">
      <w:start w:val="1"/>
      <w:numFmt w:val="decimal"/>
      <w:pStyle w:val="b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6523481F"/>
    <w:multiLevelType w:val="multilevel"/>
    <w:tmpl w:val="4DAE7472"/>
    <w:lvl w:ilvl="0">
      <w:start w:val="1"/>
      <w:numFmt w:val="decimal"/>
      <w:lvlText w:val="[%1] 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643391095">
    <w:abstractNumId w:val="0"/>
  </w:num>
  <w:num w:numId="2" w16cid:durableId="512888525">
    <w:abstractNumId w:val="2"/>
  </w:num>
  <w:num w:numId="3" w16cid:durableId="2024629623">
    <w:abstractNumId w:val="2"/>
  </w:num>
  <w:num w:numId="4" w16cid:durableId="1264413236">
    <w:abstractNumId w:val="1"/>
  </w:num>
  <w:num w:numId="5" w16cid:durableId="567495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6541969">
    <w:abstractNumId w:val="3"/>
  </w:num>
  <w:num w:numId="7" w16cid:durableId="16445820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731274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83522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4988669">
    <w:abstractNumId w:val="2"/>
  </w:num>
  <w:num w:numId="11" w16cid:durableId="1643459320">
    <w:abstractNumId w:val="2"/>
  </w:num>
  <w:num w:numId="12" w16cid:durableId="106043487">
    <w:abstractNumId w:val="2"/>
  </w:num>
  <w:num w:numId="13" w16cid:durableId="604579658">
    <w:abstractNumId w:val="2"/>
  </w:num>
  <w:num w:numId="14" w16cid:durableId="1899002741">
    <w:abstractNumId w:val="2"/>
  </w:num>
  <w:num w:numId="15" w16cid:durableId="395131132">
    <w:abstractNumId w:val="2"/>
  </w:num>
  <w:num w:numId="16" w16cid:durableId="1779057014">
    <w:abstractNumId w:val="2"/>
  </w:num>
  <w:num w:numId="17" w16cid:durableId="191113379">
    <w:abstractNumId w:val="2"/>
  </w:num>
  <w:num w:numId="18" w16cid:durableId="625624091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7E"/>
    <w:rsid w:val="00017602"/>
    <w:rsid w:val="000204A6"/>
    <w:rsid w:val="00021FD6"/>
    <w:rsid w:val="00025D51"/>
    <w:rsid w:val="00031233"/>
    <w:rsid w:val="00031574"/>
    <w:rsid w:val="000337C2"/>
    <w:rsid w:val="00034C93"/>
    <w:rsid w:val="000350F4"/>
    <w:rsid w:val="00042088"/>
    <w:rsid w:val="000437B7"/>
    <w:rsid w:val="00044FED"/>
    <w:rsid w:val="00045006"/>
    <w:rsid w:val="00047484"/>
    <w:rsid w:val="00051EF1"/>
    <w:rsid w:val="000558ED"/>
    <w:rsid w:val="00055A7A"/>
    <w:rsid w:val="000605F3"/>
    <w:rsid w:val="00063D20"/>
    <w:rsid w:val="00065266"/>
    <w:rsid w:val="000655E7"/>
    <w:rsid w:val="0006593B"/>
    <w:rsid w:val="00070537"/>
    <w:rsid w:val="0007667B"/>
    <w:rsid w:val="00086468"/>
    <w:rsid w:val="00090594"/>
    <w:rsid w:val="00092A5F"/>
    <w:rsid w:val="0009306F"/>
    <w:rsid w:val="0009725E"/>
    <w:rsid w:val="000972CA"/>
    <w:rsid w:val="000A3E37"/>
    <w:rsid w:val="000A7611"/>
    <w:rsid w:val="000B763E"/>
    <w:rsid w:val="000C0114"/>
    <w:rsid w:val="000C3FA9"/>
    <w:rsid w:val="000C5B03"/>
    <w:rsid w:val="000C7097"/>
    <w:rsid w:val="000D38A5"/>
    <w:rsid w:val="000E0E95"/>
    <w:rsid w:val="000E7757"/>
    <w:rsid w:val="000F10CF"/>
    <w:rsid w:val="000F6847"/>
    <w:rsid w:val="00100ED8"/>
    <w:rsid w:val="0010246A"/>
    <w:rsid w:val="00103960"/>
    <w:rsid w:val="0010397C"/>
    <w:rsid w:val="001050EA"/>
    <w:rsid w:val="00110229"/>
    <w:rsid w:val="00110570"/>
    <w:rsid w:val="00115960"/>
    <w:rsid w:val="00117286"/>
    <w:rsid w:val="00121675"/>
    <w:rsid w:val="001232D8"/>
    <w:rsid w:val="00123416"/>
    <w:rsid w:val="00130C3E"/>
    <w:rsid w:val="00141077"/>
    <w:rsid w:val="00141A52"/>
    <w:rsid w:val="001424CE"/>
    <w:rsid w:val="00145CC7"/>
    <w:rsid w:val="00145E52"/>
    <w:rsid w:val="00146CD8"/>
    <w:rsid w:val="001507C5"/>
    <w:rsid w:val="00151D97"/>
    <w:rsid w:val="0015550C"/>
    <w:rsid w:val="00160592"/>
    <w:rsid w:val="00162544"/>
    <w:rsid w:val="001664B9"/>
    <w:rsid w:val="00166A4B"/>
    <w:rsid w:val="00174AF5"/>
    <w:rsid w:val="001751D2"/>
    <w:rsid w:val="0017639A"/>
    <w:rsid w:val="00181F07"/>
    <w:rsid w:val="00185FA3"/>
    <w:rsid w:val="0018706D"/>
    <w:rsid w:val="00187164"/>
    <w:rsid w:val="0019286A"/>
    <w:rsid w:val="001971C7"/>
    <w:rsid w:val="001A0980"/>
    <w:rsid w:val="001A3CCB"/>
    <w:rsid w:val="001B6F51"/>
    <w:rsid w:val="001C39E7"/>
    <w:rsid w:val="001C4E6E"/>
    <w:rsid w:val="001C7757"/>
    <w:rsid w:val="001D0CAB"/>
    <w:rsid w:val="001D300B"/>
    <w:rsid w:val="001D4386"/>
    <w:rsid w:val="001D5615"/>
    <w:rsid w:val="001D5E68"/>
    <w:rsid w:val="001F3D55"/>
    <w:rsid w:val="001F4AED"/>
    <w:rsid w:val="001F66E6"/>
    <w:rsid w:val="00200582"/>
    <w:rsid w:val="0020478B"/>
    <w:rsid w:val="00210B74"/>
    <w:rsid w:val="00212315"/>
    <w:rsid w:val="00220281"/>
    <w:rsid w:val="0022385A"/>
    <w:rsid w:val="00224859"/>
    <w:rsid w:val="00225BEE"/>
    <w:rsid w:val="0022614E"/>
    <w:rsid w:val="0022684B"/>
    <w:rsid w:val="002273A6"/>
    <w:rsid w:val="00234162"/>
    <w:rsid w:val="00236891"/>
    <w:rsid w:val="00237A81"/>
    <w:rsid w:val="00242326"/>
    <w:rsid w:val="00242BF4"/>
    <w:rsid w:val="00245B68"/>
    <w:rsid w:val="002512CB"/>
    <w:rsid w:val="00266F7D"/>
    <w:rsid w:val="00271C2A"/>
    <w:rsid w:val="002816CF"/>
    <w:rsid w:val="0028365A"/>
    <w:rsid w:val="002914CF"/>
    <w:rsid w:val="002936BB"/>
    <w:rsid w:val="00293C5E"/>
    <w:rsid w:val="002A38C7"/>
    <w:rsid w:val="002A3E2F"/>
    <w:rsid w:val="002A5E9D"/>
    <w:rsid w:val="002A6513"/>
    <w:rsid w:val="002A72C1"/>
    <w:rsid w:val="002B52DB"/>
    <w:rsid w:val="002B57D1"/>
    <w:rsid w:val="002B779E"/>
    <w:rsid w:val="002C17C1"/>
    <w:rsid w:val="002C5A1F"/>
    <w:rsid w:val="002D2EBC"/>
    <w:rsid w:val="002E0192"/>
    <w:rsid w:val="002E346D"/>
    <w:rsid w:val="002E5E18"/>
    <w:rsid w:val="002E7D89"/>
    <w:rsid w:val="002F1390"/>
    <w:rsid w:val="002F6814"/>
    <w:rsid w:val="003039C0"/>
    <w:rsid w:val="003069E6"/>
    <w:rsid w:val="00306C8F"/>
    <w:rsid w:val="00307432"/>
    <w:rsid w:val="00310B34"/>
    <w:rsid w:val="00314ACE"/>
    <w:rsid w:val="00315BE2"/>
    <w:rsid w:val="0032062D"/>
    <w:rsid w:val="00322DB6"/>
    <w:rsid w:val="00323291"/>
    <w:rsid w:val="0032372C"/>
    <w:rsid w:val="00326599"/>
    <w:rsid w:val="003278D3"/>
    <w:rsid w:val="00337026"/>
    <w:rsid w:val="003449D1"/>
    <w:rsid w:val="00346AAB"/>
    <w:rsid w:val="00351A24"/>
    <w:rsid w:val="00356150"/>
    <w:rsid w:val="00360DE2"/>
    <w:rsid w:val="00366150"/>
    <w:rsid w:val="00366B16"/>
    <w:rsid w:val="003711F4"/>
    <w:rsid w:val="0037671B"/>
    <w:rsid w:val="0038167C"/>
    <w:rsid w:val="003A4DE8"/>
    <w:rsid w:val="003B4D64"/>
    <w:rsid w:val="003B6E57"/>
    <w:rsid w:val="003C4218"/>
    <w:rsid w:val="003C770E"/>
    <w:rsid w:val="003D5218"/>
    <w:rsid w:val="003D6B1C"/>
    <w:rsid w:val="003D6FD1"/>
    <w:rsid w:val="003E72F4"/>
    <w:rsid w:val="003F1195"/>
    <w:rsid w:val="003F1EBF"/>
    <w:rsid w:val="003F2042"/>
    <w:rsid w:val="003F38A3"/>
    <w:rsid w:val="003F3B23"/>
    <w:rsid w:val="003F51F1"/>
    <w:rsid w:val="003F7882"/>
    <w:rsid w:val="004056AE"/>
    <w:rsid w:val="00406488"/>
    <w:rsid w:val="00407F46"/>
    <w:rsid w:val="00415C9B"/>
    <w:rsid w:val="00416078"/>
    <w:rsid w:val="00416D27"/>
    <w:rsid w:val="00421345"/>
    <w:rsid w:val="004264DC"/>
    <w:rsid w:val="004315FF"/>
    <w:rsid w:val="00432AAF"/>
    <w:rsid w:val="004360D8"/>
    <w:rsid w:val="00436B56"/>
    <w:rsid w:val="00440876"/>
    <w:rsid w:val="004424CB"/>
    <w:rsid w:val="00443302"/>
    <w:rsid w:val="00444A63"/>
    <w:rsid w:val="004454F6"/>
    <w:rsid w:val="00447ABA"/>
    <w:rsid w:val="004505A8"/>
    <w:rsid w:val="00451F86"/>
    <w:rsid w:val="00453429"/>
    <w:rsid w:val="00454D17"/>
    <w:rsid w:val="00460CC6"/>
    <w:rsid w:val="00463E3A"/>
    <w:rsid w:val="004667C0"/>
    <w:rsid w:val="0047068C"/>
    <w:rsid w:val="00475052"/>
    <w:rsid w:val="0047640D"/>
    <w:rsid w:val="00477A5D"/>
    <w:rsid w:val="004804CD"/>
    <w:rsid w:val="004819B1"/>
    <w:rsid w:val="00482973"/>
    <w:rsid w:val="004936CC"/>
    <w:rsid w:val="00494A73"/>
    <w:rsid w:val="004A27B6"/>
    <w:rsid w:val="004B5C23"/>
    <w:rsid w:val="004B67AD"/>
    <w:rsid w:val="004C5557"/>
    <w:rsid w:val="004C624C"/>
    <w:rsid w:val="004D1DB1"/>
    <w:rsid w:val="004D2421"/>
    <w:rsid w:val="004D3D1F"/>
    <w:rsid w:val="004D3E73"/>
    <w:rsid w:val="004D6BFB"/>
    <w:rsid w:val="004E0DB4"/>
    <w:rsid w:val="004F07FE"/>
    <w:rsid w:val="004F2A11"/>
    <w:rsid w:val="004F4DC6"/>
    <w:rsid w:val="004F5F6C"/>
    <w:rsid w:val="004F634F"/>
    <w:rsid w:val="0050040F"/>
    <w:rsid w:val="00501B43"/>
    <w:rsid w:val="00504081"/>
    <w:rsid w:val="0050481F"/>
    <w:rsid w:val="00504B82"/>
    <w:rsid w:val="00506455"/>
    <w:rsid w:val="00512F9A"/>
    <w:rsid w:val="00514B6E"/>
    <w:rsid w:val="00515A36"/>
    <w:rsid w:val="005168F2"/>
    <w:rsid w:val="00523355"/>
    <w:rsid w:val="00524428"/>
    <w:rsid w:val="00524A89"/>
    <w:rsid w:val="00526121"/>
    <w:rsid w:val="0053725B"/>
    <w:rsid w:val="005378C3"/>
    <w:rsid w:val="00540989"/>
    <w:rsid w:val="00541ECF"/>
    <w:rsid w:val="0054387E"/>
    <w:rsid w:val="005441B0"/>
    <w:rsid w:val="005442AE"/>
    <w:rsid w:val="00550FF0"/>
    <w:rsid w:val="00555DE6"/>
    <w:rsid w:val="0056365D"/>
    <w:rsid w:val="005649BD"/>
    <w:rsid w:val="005746B9"/>
    <w:rsid w:val="00574B31"/>
    <w:rsid w:val="0058057B"/>
    <w:rsid w:val="00587E9C"/>
    <w:rsid w:val="00590407"/>
    <w:rsid w:val="00590647"/>
    <w:rsid w:val="00591A9E"/>
    <w:rsid w:val="005931B2"/>
    <w:rsid w:val="005951A8"/>
    <w:rsid w:val="005970FE"/>
    <w:rsid w:val="00597C01"/>
    <w:rsid w:val="005A07F8"/>
    <w:rsid w:val="005A36B9"/>
    <w:rsid w:val="005A4DB2"/>
    <w:rsid w:val="005B3916"/>
    <w:rsid w:val="005B61E2"/>
    <w:rsid w:val="005C013A"/>
    <w:rsid w:val="005C3680"/>
    <w:rsid w:val="005C5E25"/>
    <w:rsid w:val="005D01F8"/>
    <w:rsid w:val="005D076C"/>
    <w:rsid w:val="005D7EAF"/>
    <w:rsid w:val="005E0702"/>
    <w:rsid w:val="005E1D18"/>
    <w:rsid w:val="005E2E37"/>
    <w:rsid w:val="005E3173"/>
    <w:rsid w:val="005E42FC"/>
    <w:rsid w:val="005E500E"/>
    <w:rsid w:val="005E7B41"/>
    <w:rsid w:val="005F5CD4"/>
    <w:rsid w:val="006011F9"/>
    <w:rsid w:val="00601CAC"/>
    <w:rsid w:val="0060511B"/>
    <w:rsid w:val="006078E0"/>
    <w:rsid w:val="006173A1"/>
    <w:rsid w:val="006312ED"/>
    <w:rsid w:val="0063173C"/>
    <w:rsid w:val="006340EA"/>
    <w:rsid w:val="0063628A"/>
    <w:rsid w:val="0064274C"/>
    <w:rsid w:val="00645939"/>
    <w:rsid w:val="00647D71"/>
    <w:rsid w:val="00651725"/>
    <w:rsid w:val="00655740"/>
    <w:rsid w:val="00656FF6"/>
    <w:rsid w:val="006667B8"/>
    <w:rsid w:val="00667F81"/>
    <w:rsid w:val="0067273D"/>
    <w:rsid w:val="0067307A"/>
    <w:rsid w:val="00674F4E"/>
    <w:rsid w:val="00676FB8"/>
    <w:rsid w:val="00677FAB"/>
    <w:rsid w:val="00683202"/>
    <w:rsid w:val="00692A9F"/>
    <w:rsid w:val="006949FB"/>
    <w:rsid w:val="00697C20"/>
    <w:rsid w:val="006A0D31"/>
    <w:rsid w:val="006A47F9"/>
    <w:rsid w:val="006A76F2"/>
    <w:rsid w:val="006A7C40"/>
    <w:rsid w:val="006B1286"/>
    <w:rsid w:val="006B5D6E"/>
    <w:rsid w:val="006C285E"/>
    <w:rsid w:val="006C5325"/>
    <w:rsid w:val="006D30D1"/>
    <w:rsid w:val="006D7699"/>
    <w:rsid w:val="006E162B"/>
    <w:rsid w:val="006E4089"/>
    <w:rsid w:val="006E4A39"/>
    <w:rsid w:val="006F400D"/>
    <w:rsid w:val="006F78C1"/>
    <w:rsid w:val="00710EF5"/>
    <w:rsid w:val="00716124"/>
    <w:rsid w:val="007202D1"/>
    <w:rsid w:val="00723187"/>
    <w:rsid w:val="00724E61"/>
    <w:rsid w:val="00727352"/>
    <w:rsid w:val="0073715B"/>
    <w:rsid w:val="007423E7"/>
    <w:rsid w:val="00745E01"/>
    <w:rsid w:val="007536FE"/>
    <w:rsid w:val="007553C3"/>
    <w:rsid w:val="00761F14"/>
    <w:rsid w:val="0076729D"/>
    <w:rsid w:val="00767305"/>
    <w:rsid w:val="00771D0C"/>
    <w:rsid w:val="00771F55"/>
    <w:rsid w:val="00773A32"/>
    <w:rsid w:val="0078343D"/>
    <w:rsid w:val="007836DF"/>
    <w:rsid w:val="007838A4"/>
    <w:rsid w:val="00787A9F"/>
    <w:rsid w:val="00793554"/>
    <w:rsid w:val="007935BC"/>
    <w:rsid w:val="00795907"/>
    <w:rsid w:val="007A69E6"/>
    <w:rsid w:val="007A6FF4"/>
    <w:rsid w:val="007A7D48"/>
    <w:rsid w:val="007B00EE"/>
    <w:rsid w:val="007B2326"/>
    <w:rsid w:val="007B2DE5"/>
    <w:rsid w:val="007B2F47"/>
    <w:rsid w:val="007C342A"/>
    <w:rsid w:val="007C3AC7"/>
    <w:rsid w:val="007C6B43"/>
    <w:rsid w:val="007C7EAB"/>
    <w:rsid w:val="007D17FB"/>
    <w:rsid w:val="007D2A5B"/>
    <w:rsid w:val="007D2BD6"/>
    <w:rsid w:val="007D3D20"/>
    <w:rsid w:val="007D4C2D"/>
    <w:rsid w:val="007E2572"/>
    <w:rsid w:val="007E60E2"/>
    <w:rsid w:val="007F06D5"/>
    <w:rsid w:val="007F0979"/>
    <w:rsid w:val="007F0AFF"/>
    <w:rsid w:val="007F16F1"/>
    <w:rsid w:val="0080284F"/>
    <w:rsid w:val="00803485"/>
    <w:rsid w:val="00805034"/>
    <w:rsid w:val="008064A8"/>
    <w:rsid w:val="00806836"/>
    <w:rsid w:val="0080697B"/>
    <w:rsid w:val="00812BEB"/>
    <w:rsid w:val="0081543A"/>
    <w:rsid w:val="0081691C"/>
    <w:rsid w:val="00825321"/>
    <w:rsid w:val="00827EC7"/>
    <w:rsid w:val="00832A9D"/>
    <w:rsid w:val="00832AB3"/>
    <w:rsid w:val="008330F5"/>
    <w:rsid w:val="00833A2C"/>
    <w:rsid w:val="0083444C"/>
    <w:rsid w:val="008413C1"/>
    <w:rsid w:val="008428C1"/>
    <w:rsid w:val="008445A3"/>
    <w:rsid w:val="008469B2"/>
    <w:rsid w:val="008619B1"/>
    <w:rsid w:val="00862B87"/>
    <w:rsid w:val="00867B75"/>
    <w:rsid w:val="00870039"/>
    <w:rsid w:val="008706E6"/>
    <w:rsid w:val="008710F6"/>
    <w:rsid w:val="008742F7"/>
    <w:rsid w:val="00875388"/>
    <w:rsid w:val="00877765"/>
    <w:rsid w:val="008808A6"/>
    <w:rsid w:val="0088310B"/>
    <w:rsid w:val="008861C1"/>
    <w:rsid w:val="00887016"/>
    <w:rsid w:val="00895269"/>
    <w:rsid w:val="0089694A"/>
    <w:rsid w:val="008A36ED"/>
    <w:rsid w:val="008A472D"/>
    <w:rsid w:val="008B1D88"/>
    <w:rsid w:val="008B7010"/>
    <w:rsid w:val="008B74CA"/>
    <w:rsid w:val="008C50BE"/>
    <w:rsid w:val="008D1894"/>
    <w:rsid w:val="008D1A18"/>
    <w:rsid w:val="008D73A4"/>
    <w:rsid w:val="008F5F1D"/>
    <w:rsid w:val="009002ED"/>
    <w:rsid w:val="009016D1"/>
    <w:rsid w:val="00906BF7"/>
    <w:rsid w:val="009110AE"/>
    <w:rsid w:val="009167D1"/>
    <w:rsid w:val="009223B4"/>
    <w:rsid w:val="00925C40"/>
    <w:rsid w:val="009264C9"/>
    <w:rsid w:val="00930BBB"/>
    <w:rsid w:val="00933CFA"/>
    <w:rsid w:val="0093656D"/>
    <w:rsid w:val="00936D2D"/>
    <w:rsid w:val="00937921"/>
    <w:rsid w:val="009447E6"/>
    <w:rsid w:val="00945A5D"/>
    <w:rsid w:val="00951F61"/>
    <w:rsid w:val="00952D91"/>
    <w:rsid w:val="00953395"/>
    <w:rsid w:val="009579E2"/>
    <w:rsid w:val="00962858"/>
    <w:rsid w:val="00963AEE"/>
    <w:rsid w:val="00965678"/>
    <w:rsid w:val="00972DFD"/>
    <w:rsid w:val="00981352"/>
    <w:rsid w:val="009861D9"/>
    <w:rsid w:val="00986FA8"/>
    <w:rsid w:val="00991C8E"/>
    <w:rsid w:val="009977D3"/>
    <w:rsid w:val="009A1415"/>
    <w:rsid w:val="009A27B7"/>
    <w:rsid w:val="009A2A18"/>
    <w:rsid w:val="009A2FCC"/>
    <w:rsid w:val="009B3B8B"/>
    <w:rsid w:val="009B5C28"/>
    <w:rsid w:val="009B5DDD"/>
    <w:rsid w:val="009B6184"/>
    <w:rsid w:val="009B6926"/>
    <w:rsid w:val="009C0471"/>
    <w:rsid w:val="009C06D7"/>
    <w:rsid w:val="009C358F"/>
    <w:rsid w:val="009D0B8D"/>
    <w:rsid w:val="009D485F"/>
    <w:rsid w:val="009D6ED0"/>
    <w:rsid w:val="009D79C2"/>
    <w:rsid w:val="009E2C48"/>
    <w:rsid w:val="009E47D7"/>
    <w:rsid w:val="009E5E6C"/>
    <w:rsid w:val="009F02F2"/>
    <w:rsid w:val="009F2A84"/>
    <w:rsid w:val="009F44FD"/>
    <w:rsid w:val="009F53EE"/>
    <w:rsid w:val="009F654D"/>
    <w:rsid w:val="00A106D5"/>
    <w:rsid w:val="00A1101D"/>
    <w:rsid w:val="00A12BD0"/>
    <w:rsid w:val="00A2128C"/>
    <w:rsid w:val="00A22FCF"/>
    <w:rsid w:val="00A253FB"/>
    <w:rsid w:val="00A25A59"/>
    <w:rsid w:val="00A34592"/>
    <w:rsid w:val="00A42BCF"/>
    <w:rsid w:val="00A52165"/>
    <w:rsid w:val="00A61D31"/>
    <w:rsid w:val="00A70C7D"/>
    <w:rsid w:val="00A71FB8"/>
    <w:rsid w:val="00A7488C"/>
    <w:rsid w:val="00A76072"/>
    <w:rsid w:val="00A8152D"/>
    <w:rsid w:val="00A87BBB"/>
    <w:rsid w:val="00A90F87"/>
    <w:rsid w:val="00A94166"/>
    <w:rsid w:val="00A96F39"/>
    <w:rsid w:val="00A97979"/>
    <w:rsid w:val="00AA0448"/>
    <w:rsid w:val="00AA29F1"/>
    <w:rsid w:val="00AA79B4"/>
    <w:rsid w:val="00AB1338"/>
    <w:rsid w:val="00AB3224"/>
    <w:rsid w:val="00AB5600"/>
    <w:rsid w:val="00AC387F"/>
    <w:rsid w:val="00AC5CC3"/>
    <w:rsid w:val="00AC72EC"/>
    <w:rsid w:val="00AE6F2C"/>
    <w:rsid w:val="00AF6458"/>
    <w:rsid w:val="00AF6937"/>
    <w:rsid w:val="00B007D3"/>
    <w:rsid w:val="00B05B90"/>
    <w:rsid w:val="00B06E4B"/>
    <w:rsid w:val="00B071B2"/>
    <w:rsid w:val="00B073E7"/>
    <w:rsid w:val="00B110F6"/>
    <w:rsid w:val="00B12500"/>
    <w:rsid w:val="00B15965"/>
    <w:rsid w:val="00B166A6"/>
    <w:rsid w:val="00B17CC7"/>
    <w:rsid w:val="00B230AC"/>
    <w:rsid w:val="00B25B17"/>
    <w:rsid w:val="00B26E7C"/>
    <w:rsid w:val="00B41CAE"/>
    <w:rsid w:val="00B46CD1"/>
    <w:rsid w:val="00B52EA3"/>
    <w:rsid w:val="00B537BC"/>
    <w:rsid w:val="00B62BF8"/>
    <w:rsid w:val="00B63A38"/>
    <w:rsid w:val="00B63EFC"/>
    <w:rsid w:val="00B66B24"/>
    <w:rsid w:val="00B67412"/>
    <w:rsid w:val="00B70214"/>
    <w:rsid w:val="00B77B69"/>
    <w:rsid w:val="00B80255"/>
    <w:rsid w:val="00B8398B"/>
    <w:rsid w:val="00B87665"/>
    <w:rsid w:val="00B87E0B"/>
    <w:rsid w:val="00B90AAD"/>
    <w:rsid w:val="00B9129E"/>
    <w:rsid w:val="00BA0063"/>
    <w:rsid w:val="00BA2227"/>
    <w:rsid w:val="00BA41A5"/>
    <w:rsid w:val="00BB2E26"/>
    <w:rsid w:val="00BB6465"/>
    <w:rsid w:val="00BC1358"/>
    <w:rsid w:val="00BC271D"/>
    <w:rsid w:val="00BC2A0A"/>
    <w:rsid w:val="00BC4740"/>
    <w:rsid w:val="00BC4948"/>
    <w:rsid w:val="00BC5F2E"/>
    <w:rsid w:val="00BD38BA"/>
    <w:rsid w:val="00BD5DFB"/>
    <w:rsid w:val="00BD6F26"/>
    <w:rsid w:val="00BD77D6"/>
    <w:rsid w:val="00BE77AD"/>
    <w:rsid w:val="00BF18AC"/>
    <w:rsid w:val="00BF3958"/>
    <w:rsid w:val="00BF4938"/>
    <w:rsid w:val="00BF5BF1"/>
    <w:rsid w:val="00C02CFE"/>
    <w:rsid w:val="00C10A51"/>
    <w:rsid w:val="00C12C8C"/>
    <w:rsid w:val="00C136C2"/>
    <w:rsid w:val="00C22D7E"/>
    <w:rsid w:val="00C2326E"/>
    <w:rsid w:val="00C23A29"/>
    <w:rsid w:val="00C32111"/>
    <w:rsid w:val="00C36CED"/>
    <w:rsid w:val="00C4057D"/>
    <w:rsid w:val="00C43879"/>
    <w:rsid w:val="00C46F94"/>
    <w:rsid w:val="00C52395"/>
    <w:rsid w:val="00C537CB"/>
    <w:rsid w:val="00C552F0"/>
    <w:rsid w:val="00C60636"/>
    <w:rsid w:val="00C63E2D"/>
    <w:rsid w:val="00C6433A"/>
    <w:rsid w:val="00C663A5"/>
    <w:rsid w:val="00C66A26"/>
    <w:rsid w:val="00C7102D"/>
    <w:rsid w:val="00C74BF6"/>
    <w:rsid w:val="00C776B7"/>
    <w:rsid w:val="00C84552"/>
    <w:rsid w:val="00C85810"/>
    <w:rsid w:val="00C86434"/>
    <w:rsid w:val="00C91D30"/>
    <w:rsid w:val="00CA2185"/>
    <w:rsid w:val="00CA337E"/>
    <w:rsid w:val="00CA45DA"/>
    <w:rsid w:val="00CA5B5F"/>
    <w:rsid w:val="00CB27E6"/>
    <w:rsid w:val="00CB7269"/>
    <w:rsid w:val="00CB74C9"/>
    <w:rsid w:val="00CC11C5"/>
    <w:rsid w:val="00CC35AF"/>
    <w:rsid w:val="00CC6695"/>
    <w:rsid w:val="00CD2DEC"/>
    <w:rsid w:val="00CD3AE5"/>
    <w:rsid w:val="00CD5AAC"/>
    <w:rsid w:val="00CE1285"/>
    <w:rsid w:val="00CE2318"/>
    <w:rsid w:val="00CE48DA"/>
    <w:rsid w:val="00CE4FEF"/>
    <w:rsid w:val="00D115A2"/>
    <w:rsid w:val="00D12B8D"/>
    <w:rsid w:val="00D13E41"/>
    <w:rsid w:val="00D21738"/>
    <w:rsid w:val="00D2246B"/>
    <w:rsid w:val="00D2260A"/>
    <w:rsid w:val="00D23224"/>
    <w:rsid w:val="00D232CD"/>
    <w:rsid w:val="00D32F11"/>
    <w:rsid w:val="00D36FC9"/>
    <w:rsid w:val="00D44505"/>
    <w:rsid w:val="00D465B4"/>
    <w:rsid w:val="00D46D1E"/>
    <w:rsid w:val="00D5494E"/>
    <w:rsid w:val="00D57947"/>
    <w:rsid w:val="00D65012"/>
    <w:rsid w:val="00D716D1"/>
    <w:rsid w:val="00D75C74"/>
    <w:rsid w:val="00D77C7E"/>
    <w:rsid w:val="00D822E3"/>
    <w:rsid w:val="00D849AE"/>
    <w:rsid w:val="00D85050"/>
    <w:rsid w:val="00DA14FD"/>
    <w:rsid w:val="00DA2CC7"/>
    <w:rsid w:val="00DA310B"/>
    <w:rsid w:val="00DA384B"/>
    <w:rsid w:val="00DA5960"/>
    <w:rsid w:val="00DA60AF"/>
    <w:rsid w:val="00DB2B8F"/>
    <w:rsid w:val="00DC02D1"/>
    <w:rsid w:val="00DC3D6F"/>
    <w:rsid w:val="00DD3581"/>
    <w:rsid w:val="00DD3A9C"/>
    <w:rsid w:val="00DD6125"/>
    <w:rsid w:val="00DD6FDF"/>
    <w:rsid w:val="00DE1A2E"/>
    <w:rsid w:val="00DE3CA7"/>
    <w:rsid w:val="00DE5082"/>
    <w:rsid w:val="00DE7A1B"/>
    <w:rsid w:val="00DF340F"/>
    <w:rsid w:val="00DF7C0F"/>
    <w:rsid w:val="00E04990"/>
    <w:rsid w:val="00E067BA"/>
    <w:rsid w:val="00E15D07"/>
    <w:rsid w:val="00E2138A"/>
    <w:rsid w:val="00E22EBE"/>
    <w:rsid w:val="00E2308F"/>
    <w:rsid w:val="00E23D45"/>
    <w:rsid w:val="00E247CC"/>
    <w:rsid w:val="00E25D35"/>
    <w:rsid w:val="00E32EA1"/>
    <w:rsid w:val="00E331EB"/>
    <w:rsid w:val="00E42AE1"/>
    <w:rsid w:val="00E566CB"/>
    <w:rsid w:val="00E5791B"/>
    <w:rsid w:val="00E60F62"/>
    <w:rsid w:val="00E63C44"/>
    <w:rsid w:val="00E67187"/>
    <w:rsid w:val="00E71BFC"/>
    <w:rsid w:val="00E72F14"/>
    <w:rsid w:val="00E73995"/>
    <w:rsid w:val="00E8104A"/>
    <w:rsid w:val="00E822B8"/>
    <w:rsid w:val="00E84734"/>
    <w:rsid w:val="00E84A71"/>
    <w:rsid w:val="00E91495"/>
    <w:rsid w:val="00E92431"/>
    <w:rsid w:val="00E962FA"/>
    <w:rsid w:val="00E966DC"/>
    <w:rsid w:val="00E96B05"/>
    <w:rsid w:val="00EA4613"/>
    <w:rsid w:val="00EA51D2"/>
    <w:rsid w:val="00EB0F53"/>
    <w:rsid w:val="00EB2112"/>
    <w:rsid w:val="00EB2304"/>
    <w:rsid w:val="00EB72C5"/>
    <w:rsid w:val="00EB7A7A"/>
    <w:rsid w:val="00EC0ADB"/>
    <w:rsid w:val="00EC1269"/>
    <w:rsid w:val="00EC366E"/>
    <w:rsid w:val="00EC3C98"/>
    <w:rsid w:val="00EC6341"/>
    <w:rsid w:val="00EC7EB7"/>
    <w:rsid w:val="00ED3128"/>
    <w:rsid w:val="00ED7E86"/>
    <w:rsid w:val="00EF24CB"/>
    <w:rsid w:val="00EF373F"/>
    <w:rsid w:val="00EF4BDA"/>
    <w:rsid w:val="00EF51CE"/>
    <w:rsid w:val="00F11580"/>
    <w:rsid w:val="00F12A9F"/>
    <w:rsid w:val="00F2028F"/>
    <w:rsid w:val="00F202EB"/>
    <w:rsid w:val="00F24C42"/>
    <w:rsid w:val="00F266DE"/>
    <w:rsid w:val="00F2681D"/>
    <w:rsid w:val="00F31AA6"/>
    <w:rsid w:val="00F340B4"/>
    <w:rsid w:val="00F352CD"/>
    <w:rsid w:val="00F35993"/>
    <w:rsid w:val="00F3625F"/>
    <w:rsid w:val="00F37AB9"/>
    <w:rsid w:val="00F42C99"/>
    <w:rsid w:val="00F526F1"/>
    <w:rsid w:val="00F55897"/>
    <w:rsid w:val="00F57510"/>
    <w:rsid w:val="00F6585B"/>
    <w:rsid w:val="00F66832"/>
    <w:rsid w:val="00F66C4E"/>
    <w:rsid w:val="00F70831"/>
    <w:rsid w:val="00F762B9"/>
    <w:rsid w:val="00F76DB3"/>
    <w:rsid w:val="00F900A8"/>
    <w:rsid w:val="00F90E65"/>
    <w:rsid w:val="00F94DDF"/>
    <w:rsid w:val="00F97216"/>
    <w:rsid w:val="00FA18D6"/>
    <w:rsid w:val="00FB745B"/>
    <w:rsid w:val="00FC185A"/>
    <w:rsid w:val="00FC4A5F"/>
    <w:rsid w:val="00FD1482"/>
    <w:rsid w:val="00FD6FB1"/>
    <w:rsid w:val="00FE080D"/>
    <w:rsid w:val="00FE4533"/>
    <w:rsid w:val="00FE7992"/>
    <w:rsid w:val="00FF1ECC"/>
    <w:rsid w:val="00FF3ECE"/>
    <w:rsid w:val="00FF54EE"/>
    <w:rsid w:val="00FF6A70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7E3AE"/>
  <w15:chartTrackingRefBased/>
  <w15:docId w15:val="{A1490D07-52B1-4B72-84B1-1BEC670F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60DE2"/>
  </w:style>
  <w:style w:type="paragraph" w:styleId="1">
    <w:name w:val="heading 1"/>
    <w:basedOn w:val="a"/>
    <w:next w:val="a"/>
    <w:qFormat/>
    <w:rsid w:val="00381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8167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816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38167C"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5A07F8"/>
    <w:pPr>
      <w:shd w:val="clear" w:color="auto" w:fill="000080"/>
    </w:pPr>
  </w:style>
  <w:style w:type="paragraph" w:styleId="a4">
    <w:name w:val="Body Text"/>
    <w:aliases w:val="封面文字"/>
    <w:basedOn w:val="a"/>
    <w:semiHidden/>
    <w:rsid w:val="00D65012"/>
    <w:pPr>
      <w:spacing w:after="220" w:line="180" w:lineRule="atLeast"/>
      <w:ind w:firstLine="476"/>
      <w:jc w:val="center"/>
    </w:pPr>
    <w:rPr>
      <w:spacing w:val="-5"/>
      <w:sz w:val="30"/>
    </w:rPr>
  </w:style>
  <w:style w:type="character" w:customStyle="1" w:styleId="c">
    <w:name w:val="c封面文字"/>
    <w:rsid w:val="00D65012"/>
    <w:rPr>
      <w:rFonts w:ascii="Times New Roman" w:eastAsia="宋体" w:hAnsi="Times New Roman"/>
      <w:spacing w:val="0"/>
      <w:sz w:val="30"/>
    </w:rPr>
  </w:style>
  <w:style w:type="character" w:customStyle="1" w:styleId="c0">
    <w:name w:val="c封面日期"/>
    <w:rsid w:val="00D65012"/>
    <w:rPr>
      <w:rFonts w:ascii="Times New Roman" w:eastAsia="宋体" w:hAnsi="Times New Roman"/>
      <w:spacing w:val="0"/>
      <w:sz w:val="28"/>
    </w:rPr>
  </w:style>
  <w:style w:type="character" w:styleId="a5">
    <w:name w:val="Hyperlink"/>
    <w:semiHidden/>
    <w:rsid w:val="003F51F1"/>
    <w:rPr>
      <w:color w:val="0000FF"/>
      <w:u w:val="single"/>
    </w:rPr>
  </w:style>
  <w:style w:type="paragraph" w:customStyle="1" w:styleId="b0">
    <w:name w:val="b标题 不入目录"/>
    <w:basedOn w:val="a"/>
    <w:next w:val="b4"/>
    <w:rsid w:val="00103960"/>
    <w:pPr>
      <w:pageBreakBefore/>
      <w:widowControl w:val="0"/>
      <w:jc w:val="center"/>
    </w:pPr>
    <w:rPr>
      <w:rFonts w:eastAsia="黑体"/>
      <w:b/>
      <w:kern w:val="2"/>
      <w:sz w:val="30"/>
      <w:szCs w:val="30"/>
    </w:rPr>
  </w:style>
  <w:style w:type="paragraph" w:customStyle="1" w:styleId="b1">
    <w:name w:val="b正文1级标题"/>
    <w:basedOn w:val="1"/>
    <w:next w:val="b4"/>
    <w:rsid w:val="00DC3D6F"/>
    <w:pPr>
      <w:widowControl w:val="0"/>
      <w:numPr>
        <w:numId w:val="1"/>
      </w:numPr>
      <w:spacing w:after="340" w:line="312" w:lineRule="auto"/>
      <w:jc w:val="both"/>
    </w:pPr>
    <w:rPr>
      <w:rFonts w:eastAsia="黑体"/>
      <w:sz w:val="30"/>
    </w:rPr>
  </w:style>
  <w:style w:type="paragraph" w:customStyle="1" w:styleId="b2">
    <w:name w:val="b正文2级标题"/>
    <w:basedOn w:val="2"/>
    <w:next w:val="b4"/>
    <w:rsid w:val="0038167C"/>
    <w:pPr>
      <w:widowControl w:val="0"/>
      <w:numPr>
        <w:ilvl w:val="1"/>
        <w:numId w:val="1"/>
      </w:numPr>
      <w:spacing w:line="312" w:lineRule="auto"/>
      <w:jc w:val="both"/>
    </w:pPr>
    <w:rPr>
      <w:rFonts w:ascii="Times New Roman" w:hAnsi="Times New Roman"/>
      <w:kern w:val="2"/>
      <w:sz w:val="28"/>
    </w:rPr>
  </w:style>
  <w:style w:type="paragraph" w:customStyle="1" w:styleId="b3">
    <w:name w:val="b正文3级标题"/>
    <w:basedOn w:val="3"/>
    <w:next w:val="b4"/>
    <w:rsid w:val="0038167C"/>
    <w:pPr>
      <w:widowControl w:val="0"/>
      <w:numPr>
        <w:ilvl w:val="2"/>
        <w:numId w:val="1"/>
      </w:numPr>
      <w:spacing w:line="312" w:lineRule="auto"/>
      <w:ind w:left="2398" w:hanging="2398"/>
      <w:jc w:val="both"/>
    </w:pPr>
    <w:rPr>
      <w:rFonts w:eastAsia="黑体"/>
      <w:kern w:val="2"/>
      <w:sz w:val="28"/>
    </w:rPr>
  </w:style>
  <w:style w:type="paragraph" w:styleId="TOC2">
    <w:name w:val="toc 2"/>
    <w:basedOn w:val="a"/>
    <w:next w:val="a"/>
    <w:autoRedefine/>
    <w:semiHidden/>
    <w:rsid w:val="009E5E6C"/>
    <w:pPr>
      <w:widowControl w:val="0"/>
      <w:tabs>
        <w:tab w:val="right" w:leader="dot" w:pos="8296"/>
      </w:tabs>
      <w:spacing w:line="312" w:lineRule="auto"/>
      <w:ind w:leftChars="200" w:left="420"/>
      <w:jc w:val="both"/>
    </w:pPr>
    <w:rPr>
      <w:noProof/>
      <w:kern w:val="2"/>
      <w:sz w:val="24"/>
      <w:szCs w:val="24"/>
    </w:rPr>
  </w:style>
  <w:style w:type="paragraph" w:styleId="TOC3">
    <w:name w:val="toc 3"/>
    <w:basedOn w:val="a"/>
    <w:next w:val="a"/>
    <w:autoRedefine/>
    <w:semiHidden/>
    <w:rsid w:val="009E5E6C"/>
    <w:pPr>
      <w:widowControl w:val="0"/>
      <w:tabs>
        <w:tab w:val="right" w:leader="dot" w:pos="8296"/>
      </w:tabs>
      <w:spacing w:line="312" w:lineRule="auto"/>
      <w:ind w:leftChars="400" w:left="400"/>
      <w:jc w:val="both"/>
    </w:pPr>
    <w:rPr>
      <w:noProof/>
      <w:kern w:val="2"/>
      <w:sz w:val="24"/>
      <w:szCs w:val="24"/>
    </w:rPr>
  </w:style>
  <w:style w:type="paragraph" w:styleId="TOC1">
    <w:name w:val="toc 1"/>
    <w:basedOn w:val="a"/>
    <w:next w:val="a"/>
    <w:autoRedefine/>
    <w:semiHidden/>
    <w:rsid w:val="009E5E6C"/>
    <w:pPr>
      <w:widowControl w:val="0"/>
      <w:tabs>
        <w:tab w:val="right" w:leader="dot" w:pos="8296"/>
      </w:tabs>
      <w:spacing w:line="312" w:lineRule="auto"/>
      <w:jc w:val="both"/>
    </w:pPr>
    <w:rPr>
      <w:noProof/>
      <w:kern w:val="2"/>
      <w:sz w:val="24"/>
      <w:szCs w:val="24"/>
    </w:rPr>
  </w:style>
  <w:style w:type="paragraph" w:customStyle="1" w:styleId="b4">
    <w:name w:val="b正文"/>
    <w:basedOn w:val="a"/>
    <w:link w:val="bCharChar"/>
    <w:rsid w:val="00EF4BDA"/>
    <w:pPr>
      <w:widowControl w:val="0"/>
      <w:spacing w:beforeLines="10" w:before="10" w:afterLines="10" w:after="10" w:line="312" w:lineRule="auto"/>
      <w:ind w:firstLineChars="200" w:firstLine="200"/>
      <w:jc w:val="both"/>
    </w:pPr>
    <w:rPr>
      <w:rFonts w:cs="宋体"/>
      <w:kern w:val="2"/>
      <w:sz w:val="24"/>
    </w:rPr>
  </w:style>
  <w:style w:type="character" w:customStyle="1" w:styleId="bCharChar">
    <w:name w:val="b正文 Char Char"/>
    <w:link w:val="b4"/>
    <w:rsid w:val="00EF4BDA"/>
    <w:rPr>
      <w:rFonts w:eastAsia="宋体" w:cs="宋体"/>
      <w:kern w:val="2"/>
      <w:sz w:val="24"/>
      <w:lang w:val="en-US" w:eastAsia="zh-CN" w:bidi="ar-SA"/>
    </w:rPr>
  </w:style>
  <w:style w:type="paragraph" w:styleId="a6">
    <w:name w:val="header"/>
    <w:basedOn w:val="a"/>
    <w:semiHidden/>
    <w:rsid w:val="00911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aliases w:val="b页脚"/>
    <w:basedOn w:val="a"/>
    <w:rsid w:val="00761F1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b5">
    <w:name w:val="b页眉"/>
    <w:basedOn w:val="a"/>
    <w:rsid w:val="00A70C7D"/>
    <w:pPr>
      <w:widowControl w:val="0"/>
      <w:pBdr>
        <w:bottom w:val="single" w:sz="4" w:space="1" w:color="auto"/>
      </w:pBdr>
      <w:jc w:val="center"/>
    </w:pPr>
    <w:rPr>
      <w:kern w:val="2"/>
      <w:sz w:val="21"/>
      <w:szCs w:val="24"/>
    </w:rPr>
  </w:style>
  <w:style w:type="paragraph" w:customStyle="1" w:styleId="b6">
    <w:name w:val="b标题 不编号"/>
    <w:basedOn w:val="1"/>
    <w:next w:val="b4"/>
    <w:rsid w:val="00E84734"/>
    <w:pPr>
      <w:widowControl w:val="0"/>
      <w:spacing w:after="340"/>
      <w:jc w:val="center"/>
    </w:pPr>
    <w:rPr>
      <w:rFonts w:eastAsia="黑体"/>
      <w:sz w:val="30"/>
    </w:rPr>
  </w:style>
  <w:style w:type="paragraph" w:customStyle="1" w:styleId="u">
    <w:name w:val="样式 u标题 不入目录 + 两端对齐"/>
    <w:basedOn w:val="b0"/>
    <w:next w:val="b4"/>
    <w:semiHidden/>
    <w:rsid w:val="00103960"/>
    <w:pPr>
      <w:jc w:val="both"/>
    </w:pPr>
    <w:rPr>
      <w:rFonts w:cs="宋体"/>
      <w:bCs/>
      <w:szCs w:val="20"/>
    </w:rPr>
  </w:style>
  <w:style w:type="character" w:styleId="a8">
    <w:name w:val="FollowedHyperlink"/>
    <w:semiHidden/>
    <w:rsid w:val="00BC4948"/>
    <w:rPr>
      <w:color w:val="800080"/>
      <w:u w:val="single"/>
    </w:rPr>
  </w:style>
  <w:style w:type="table" w:styleId="a9">
    <w:name w:val="Table Grid"/>
    <w:basedOn w:val="a1"/>
    <w:semiHidden/>
    <w:rsid w:val="00B12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">
    <w:name w:val="b参考文献条目顺序编码制"/>
    <w:basedOn w:val="a"/>
    <w:rsid w:val="00FA18D6"/>
    <w:pPr>
      <w:widowControl w:val="0"/>
      <w:numPr>
        <w:numId w:val="2"/>
      </w:numPr>
      <w:tabs>
        <w:tab w:val="clear" w:pos="420"/>
        <w:tab w:val="num" w:pos="600"/>
      </w:tabs>
      <w:spacing w:beforeLines="10" w:before="24" w:afterLines="10" w:after="24" w:line="312" w:lineRule="auto"/>
      <w:ind w:left="600" w:hanging="600"/>
      <w:jc w:val="both"/>
    </w:pPr>
    <w:rPr>
      <w:kern w:val="2"/>
      <w:sz w:val="24"/>
      <w:szCs w:val="24"/>
    </w:rPr>
  </w:style>
  <w:style w:type="paragraph" w:customStyle="1" w:styleId="u0">
    <w:name w:val="u参考文献条目著者出版年制"/>
    <w:basedOn w:val="a"/>
    <w:semiHidden/>
    <w:rsid w:val="00EF51CE"/>
    <w:pPr>
      <w:widowControl w:val="0"/>
      <w:spacing w:line="312" w:lineRule="auto"/>
      <w:ind w:left="200" w:hangingChars="200" w:hanging="200"/>
      <w:jc w:val="both"/>
    </w:pPr>
    <w:rPr>
      <w:kern w:val="2"/>
      <w:sz w:val="24"/>
      <w:szCs w:val="24"/>
    </w:rPr>
  </w:style>
  <w:style w:type="paragraph" w:customStyle="1" w:styleId="0101">
    <w:name w:val="样式 正文 + 黑体 加粗 蓝色 段前: 0.1 行 段后: 0.1 行"/>
    <w:basedOn w:val="a"/>
    <w:semiHidden/>
    <w:rsid w:val="006667B8"/>
    <w:pPr>
      <w:shd w:val="clear" w:color="auto" w:fill="FFFF99"/>
      <w:spacing w:before="24" w:after="24" w:line="360" w:lineRule="auto"/>
    </w:pPr>
    <w:rPr>
      <w:rFonts w:ascii="黑体" w:eastAsia="黑体" w:hAnsi="黑体"/>
      <w:b/>
      <w:bCs/>
      <w:color w:val="0000FF"/>
    </w:rPr>
  </w:style>
  <w:style w:type="paragraph" w:customStyle="1" w:styleId="20101">
    <w:name w:val="样式 正文 + 首行缩进:  2 字符 段前: 0.1 行 段后: 0.1 行 图案: 清除 (浅青绿)"/>
    <w:basedOn w:val="a"/>
    <w:semiHidden/>
    <w:rsid w:val="00121675"/>
    <w:pPr>
      <w:shd w:val="clear" w:color="auto" w:fill="CCFFFF"/>
      <w:spacing w:before="24" w:after="24" w:line="360" w:lineRule="auto"/>
      <w:ind w:firstLine="482"/>
    </w:pPr>
    <w:rPr>
      <w:b/>
      <w:shd w:val="clear" w:color="auto" w:fill="CCFFFF"/>
    </w:rPr>
  </w:style>
  <w:style w:type="paragraph" w:customStyle="1" w:styleId="z20101">
    <w:name w:val="样式 z正文 + 首行缩进:  2 字符 段前: 0.1 行 段后: 0.1 行"/>
    <w:basedOn w:val="b4"/>
    <w:semiHidden/>
    <w:rsid w:val="001751D2"/>
    <w:pPr>
      <w:spacing w:before="24" w:after="24"/>
      <w:ind w:firstLine="482"/>
    </w:pPr>
  </w:style>
  <w:style w:type="paragraph" w:customStyle="1" w:styleId="z">
    <w:name w:val="样式 z正文 + 宋体 五号 黑色"/>
    <w:basedOn w:val="b4"/>
    <w:semiHidden/>
    <w:rsid w:val="001751D2"/>
    <w:rPr>
      <w:rFonts w:ascii="宋体" w:hAnsi="宋体"/>
      <w:color w:val="000000"/>
      <w:sz w:val="21"/>
    </w:rPr>
  </w:style>
  <w:style w:type="paragraph" w:customStyle="1" w:styleId="z201010">
    <w:name w:val="样式 z正文 + 黑体 加粗 首行缩进:  2 字符 段前: 0.1 行 段后: 0.1 行"/>
    <w:basedOn w:val="b4"/>
    <w:semiHidden/>
    <w:rsid w:val="001751D2"/>
    <w:pPr>
      <w:spacing w:before="24" w:after="24"/>
      <w:ind w:firstLine="482"/>
    </w:pPr>
    <w:rPr>
      <w:rFonts w:ascii="黑体" w:eastAsia="黑体" w:hAnsi="黑体"/>
      <w:b/>
      <w:bCs/>
    </w:rPr>
  </w:style>
  <w:style w:type="paragraph" w:customStyle="1" w:styleId="z010105">
    <w:name w:val="样式 z正文 + 段前: 0.1 行 段后: 0.1 行 方框: (单实线 红色  0.5 磅 行宽)"/>
    <w:basedOn w:val="b4"/>
    <w:semiHidden/>
    <w:rsid w:val="001751D2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Chars="400" w:firstLine="960"/>
    </w:pPr>
  </w:style>
  <w:style w:type="paragraph" w:customStyle="1" w:styleId="z0">
    <w:name w:val="样式 z正文 + 黑体"/>
    <w:basedOn w:val="b4"/>
    <w:link w:val="zChar"/>
    <w:semiHidden/>
    <w:rsid w:val="001751D2"/>
    <w:rPr>
      <w:rFonts w:ascii="黑体" w:eastAsia="黑体" w:hAnsi="黑体"/>
    </w:rPr>
  </w:style>
  <w:style w:type="character" w:customStyle="1" w:styleId="zChar">
    <w:name w:val="样式 z正文 + 黑体 Char"/>
    <w:link w:val="z0"/>
    <w:rsid w:val="001751D2"/>
    <w:rPr>
      <w:rFonts w:ascii="黑体" w:eastAsia="黑体" w:hAnsi="黑体" w:cs="宋体"/>
      <w:kern w:val="2"/>
      <w:sz w:val="24"/>
      <w:lang w:val="en-US" w:eastAsia="zh-CN" w:bidi="ar-SA"/>
    </w:rPr>
  </w:style>
  <w:style w:type="paragraph" w:customStyle="1" w:styleId="z1">
    <w:name w:val="样式 z正文 + 红色 图案: 清除 (粉红)"/>
    <w:basedOn w:val="b4"/>
    <w:link w:val="zChar0"/>
    <w:semiHidden/>
    <w:rsid w:val="001751D2"/>
    <w:rPr>
      <w:color w:val="FF0000"/>
      <w:shd w:val="clear" w:color="auto" w:fill="FF00FF"/>
    </w:rPr>
  </w:style>
  <w:style w:type="character" w:customStyle="1" w:styleId="zChar0">
    <w:name w:val="样式 z正文 + 红色 图案: 清除 (粉红) Char"/>
    <w:link w:val="z1"/>
    <w:rsid w:val="001751D2"/>
    <w:rPr>
      <w:rFonts w:eastAsia="宋体" w:cs="宋体"/>
      <w:color w:val="FF0000"/>
      <w:kern w:val="2"/>
      <w:sz w:val="24"/>
      <w:shd w:val="clear" w:color="auto" w:fill="FF00FF"/>
      <w:lang w:val="en-US" w:eastAsia="zh-CN" w:bidi="ar-SA"/>
    </w:rPr>
  </w:style>
  <w:style w:type="paragraph" w:customStyle="1" w:styleId="z2">
    <w:name w:val="样式 z正文 + 黑体 加粗"/>
    <w:basedOn w:val="b4"/>
    <w:link w:val="zChar1"/>
    <w:semiHidden/>
    <w:rsid w:val="001751D2"/>
    <w:rPr>
      <w:rFonts w:ascii="黑体" w:eastAsia="黑体" w:hAnsi="黑体"/>
      <w:b/>
      <w:bCs/>
    </w:rPr>
  </w:style>
  <w:style w:type="character" w:customStyle="1" w:styleId="zChar1">
    <w:name w:val="样式 z正文 + 黑体 加粗 Char"/>
    <w:link w:val="z2"/>
    <w:rsid w:val="001751D2"/>
    <w:rPr>
      <w:rFonts w:ascii="黑体" w:eastAsia="黑体" w:hAnsi="黑体" w:cs="宋体"/>
      <w:b/>
      <w:bCs/>
      <w:kern w:val="2"/>
      <w:sz w:val="24"/>
      <w:lang w:val="en-US" w:eastAsia="zh-CN" w:bidi="ar-SA"/>
    </w:rPr>
  </w:style>
  <w:style w:type="paragraph" w:customStyle="1" w:styleId="z11">
    <w:name w:val="样式 z正文 + 宋体 11 磅 黑色"/>
    <w:basedOn w:val="b4"/>
    <w:semiHidden/>
    <w:rsid w:val="001751D2"/>
    <w:rPr>
      <w:rFonts w:ascii="宋体" w:hAnsi="宋体"/>
      <w:color w:val="000000"/>
      <w:sz w:val="22"/>
    </w:rPr>
  </w:style>
  <w:style w:type="paragraph" w:customStyle="1" w:styleId="z201011">
    <w:name w:val="样式 z正文 + 加粗 红色 首行缩进:  2 字符 段前: 0.1 行 段后: 0.1 行"/>
    <w:basedOn w:val="b4"/>
    <w:semiHidden/>
    <w:rsid w:val="009A27B7"/>
    <w:pPr>
      <w:shd w:val="clear" w:color="auto" w:fill="C0C0C0"/>
      <w:spacing w:before="24" w:after="24"/>
      <w:ind w:firstLine="482"/>
    </w:pPr>
    <w:rPr>
      <w:b/>
      <w:bCs/>
      <w:color w:val="FF0000"/>
    </w:rPr>
  </w:style>
  <w:style w:type="paragraph" w:customStyle="1" w:styleId="z3">
    <w:name w:val="样式 z正文 + 黑体 加粗 红色"/>
    <w:basedOn w:val="b4"/>
    <w:link w:val="zChar2"/>
    <w:semiHidden/>
    <w:rsid w:val="009A27B7"/>
    <w:rPr>
      <w:rFonts w:ascii="黑体" w:eastAsia="黑体" w:hAnsi="黑体"/>
      <w:b/>
      <w:bCs/>
      <w:color w:val="FF0000"/>
    </w:rPr>
  </w:style>
  <w:style w:type="character" w:customStyle="1" w:styleId="zChar2">
    <w:name w:val="样式 z正文 + 黑体 加粗 红色 Char"/>
    <w:link w:val="z3"/>
    <w:rsid w:val="009A27B7"/>
    <w:rPr>
      <w:rFonts w:ascii="黑体" w:eastAsia="黑体" w:hAnsi="黑体" w:cs="宋体"/>
      <w:b/>
      <w:bCs/>
      <w:color w:val="FF0000"/>
      <w:kern w:val="2"/>
      <w:sz w:val="24"/>
      <w:lang w:val="en-US" w:eastAsia="zh-CN" w:bidi="ar-SA"/>
    </w:rPr>
  </w:style>
  <w:style w:type="paragraph" w:customStyle="1" w:styleId="z4">
    <w:name w:val="样式 z正文 + 红色"/>
    <w:basedOn w:val="b4"/>
    <w:link w:val="zChar3"/>
    <w:semiHidden/>
    <w:rsid w:val="009A27B7"/>
    <w:rPr>
      <w:color w:val="FF0000"/>
    </w:rPr>
  </w:style>
  <w:style w:type="character" w:customStyle="1" w:styleId="zChar3">
    <w:name w:val="样式 z正文 + 红色 Char"/>
    <w:link w:val="z4"/>
    <w:rsid w:val="009A27B7"/>
    <w:rPr>
      <w:rFonts w:eastAsia="宋体" w:cs="宋体"/>
      <w:color w:val="FF0000"/>
      <w:kern w:val="2"/>
      <w:sz w:val="24"/>
      <w:lang w:val="en-US" w:eastAsia="zh-CN" w:bidi="ar-SA"/>
    </w:rPr>
  </w:style>
  <w:style w:type="paragraph" w:customStyle="1" w:styleId="z5">
    <w:name w:val="样式 z正文 + 宋体"/>
    <w:basedOn w:val="b4"/>
    <w:link w:val="zChar4"/>
    <w:semiHidden/>
    <w:rsid w:val="009A27B7"/>
    <w:rPr>
      <w:rFonts w:ascii="宋体" w:hAnsi="宋体"/>
    </w:rPr>
  </w:style>
  <w:style w:type="character" w:customStyle="1" w:styleId="zChar4">
    <w:name w:val="样式 z正文 + 宋体 Char"/>
    <w:link w:val="z5"/>
    <w:rsid w:val="009A27B7"/>
    <w:rPr>
      <w:rFonts w:ascii="宋体" w:eastAsia="宋体" w:hAnsi="宋体" w:cs="宋体"/>
      <w:kern w:val="2"/>
      <w:sz w:val="24"/>
      <w:lang w:val="en-US" w:eastAsia="zh-CN" w:bidi="ar-SA"/>
    </w:rPr>
  </w:style>
  <w:style w:type="paragraph" w:customStyle="1" w:styleId="z2010100">
    <w:name w:val="样式 z正文 + 黑体 首行缩进:  2 字符 段前: 0.1 行 段后: 0.1 行 方框: (单实线 红色  0..."/>
    <w:basedOn w:val="b4"/>
    <w:semiHidden/>
    <w:rsid w:val="009A27B7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="480"/>
    </w:pPr>
    <w:rPr>
      <w:rFonts w:ascii="黑体" w:eastAsia="黑体"/>
    </w:rPr>
  </w:style>
  <w:style w:type="paragraph" w:customStyle="1" w:styleId="z201012">
    <w:name w:val="样式 z正文 + 黑体 首行缩进:  2 字符 段前: 0.1 行 段后: 0.1 行"/>
    <w:basedOn w:val="b4"/>
    <w:semiHidden/>
    <w:rsid w:val="009A27B7"/>
    <w:pPr>
      <w:spacing w:before="24" w:after="24"/>
      <w:ind w:firstLine="480"/>
    </w:pPr>
    <w:rPr>
      <w:rFonts w:ascii="黑体" w:eastAsia="黑体"/>
    </w:rPr>
  </w:style>
  <w:style w:type="paragraph" w:customStyle="1" w:styleId="z2010101">
    <w:name w:val="样式 z正文 + 宋体 首行缩进:  2 字符 段前: 0.1 行 段后: 0.1 行 方框: (单实线 红色  0..."/>
    <w:basedOn w:val="b4"/>
    <w:semiHidden/>
    <w:rsid w:val="009A27B7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="480"/>
    </w:pPr>
    <w:rPr>
      <w:rFonts w:ascii="宋体"/>
    </w:rPr>
  </w:style>
  <w:style w:type="paragraph" w:customStyle="1" w:styleId="z2010105">
    <w:name w:val="样式 z正文 + 首行缩进:  2 字符 段前: 0.1 行 段后: 0.1 行 方框: (单实线 红色  0.5 磅..."/>
    <w:basedOn w:val="b4"/>
    <w:semiHidden/>
    <w:rsid w:val="009A27B7"/>
    <w:pPr>
      <w:pBdr>
        <w:top w:val="single" w:sz="4" w:space="1" w:color="FF0000"/>
        <w:left w:val="single" w:sz="4" w:space="4" w:color="FF0000"/>
        <w:bottom w:val="single" w:sz="4" w:space="1" w:color="FF0000"/>
        <w:right w:val="single" w:sz="4" w:space="4" w:color="FF0000"/>
      </w:pBdr>
      <w:spacing w:before="24" w:after="24"/>
      <w:ind w:firstLine="480"/>
    </w:pPr>
  </w:style>
  <w:style w:type="paragraph" w:customStyle="1" w:styleId="z6">
    <w:name w:val="样式 z正文 + 加粗 红色 图案: 清除 (浅青绿)"/>
    <w:basedOn w:val="b4"/>
    <w:link w:val="zChar5"/>
    <w:semiHidden/>
    <w:rsid w:val="009A27B7"/>
    <w:rPr>
      <w:b/>
      <w:bCs/>
      <w:color w:val="FF0000"/>
      <w:shd w:val="clear" w:color="auto" w:fill="CCFFFF"/>
    </w:rPr>
  </w:style>
  <w:style w:type="character" w:customStyle="1" w:styleId="zChar5">
    <w:name w:val="样式 z正文 + 加粗 红色 图案: 清除 (浅青绿) Char"/>
    <w:link w:val="z6"/>
    <w:rsid w:val="009A27B7"/>
    <w:rPr>
      <w:rFonts w:eastAsia="宋体" w:cs="宋体"/>
      <w:b/>
      <w:bCs/>
      <w:color w:val="FF0000"/>
      <w:kern w:val="2"/>
      <w:sz w:val="24"/>
      <w:shd w:val="clear" w:color="auto" w:fill="CCFFFF"/>
      <w:lang w:val="en-US" w:eastAsia="zh-CN" w:bidi="ar-SA"/>
    </w:rPr>
  </w:style>
  <w:style w:type="paragraph" w:customStyle="1" w:styleId="z0101">
    <w:name w:val="样式 z正文 + 黑体 加粗 红色 居中 段前: 0.1 行 段后: 0.1 行"/>
    <w:basedOn w:val="b4"/>
    <w:semiHidden/>
    <w:rsid w:val="009A27B7"/>
    <w:pPr>
      <w:spacing w:before="24" w:after="24"/>
      <w:ind w:firstLineChars="0" w:firstLine="0"/>
      <w:jc w:val="center"/>
    </w:pPr>
    <w:rPr>
      <w:rFonts w:ascii="黑体" w:eastAsia="黑体" w:hAnsi="黑体"/>
      <w:b/>
      <w:bCs/>
      <w:color w:val="FF0000"/>
    </w:rPr>
  </w:style>
  <w:style w:type="paragraph" w:customStyle="1" w:styleId="z7">
    <w:name w:val="样式 z正文 + 图案: 清除 (浅青绿)"/>
    <w:basedOn w:val="b4"/>
    <w:link w:val="zChar6"/>
    <w:semiHidden/>
    <w:rsid w:val="009A27B7"/>
    <w:rPr>
      <w:shd w:val="clear" w:color="auto" w:fill="CCFFFF"/>
    </w:rPr>
  </w:style>
  <w:style w:type="character" w:customStyle="1" w:styleId="zChar6">
    <w:name w:val="样式 z正文 + 图案: 清除 (浅青绿) Char"/>
    <w:link w:val="z7"/>
    <w:rsid w:val="009A27B7"/>
    <w:rPr>
      <w:rFonts w:eastAsia="宋体" w:cs="宋体"/>
      <w:kern w:val="2"/>
      <w:sz w:val="24"/>
      <w:shd w:val="clear" w:color="auto" w:fill="CCFFFF"/>
      <w:lang w:val="en-US" w:eastAsia="zh-CN" w:bidi="ar-SA"/>
    </w:rPr>
  </w:style>
  <w:style w:type="paragraph" w:customStyle="1" w:styleId="z110101">
    <w:name w:val="样式 z正文 + 宋体 11 磅 黑色 段前: 0.1 行 段后: 0.1 行"/>
    <w:basedOn w:val="b4"/>
    <w:semiHidden/>
    <w:rsid w:val="009A27B7"/>
    <w:pPr>
      <w:spacing w:before="24" w:after="24"/>
      <w:ind w:firstLineChars="0" w:firstLine="0"/>
    </w:pPr>
    <w:rPr>
      <w:rFonts w:ascii="宋体"/>
      <w:color w:val="000000"/>
      <w:sz w:val="22"/>
    </w:rPr>
  </w:style>
  <w:style w:type="paragraph" w:customStyle="1" w:styleId="b7">
    <w:name w:val="b图标题"/>
    <w:basedOn w:val="a"/>
    <w:next w:val="b4"/>
    <w:rsid w:val="006A76F2"/>
    <w:pPr>
      <w:widowControl w:val="0"/>
      <w:spacing w:beforeLines="50" w:before="50" w:afterLines="150" w:after="150" w:line="360" w:lineRule="auto"/>
      <w:jc w:val="center"/>
    </w:pPr>
    <w:rPr>
      <w:rFonts w:eastAsia="黑体"/>
      <w:b/>
      <w:kern w:val="2"/>
      <w:sz w:val="21"/>
      <w:szCs w:val="24"/>
    </w:rPr>
  </w:style>
  <w:style w:type="paragraph" w:customStyle="1" w:styleId="u1">
    <w:name w:val="u图标题"/>
    <w:basedOn w:val="a"/>
    <w:next w:val="a"/>
    <w:semiHidden/>
    <w:rsid w:val="006A76F2"/>
    <w:pPr>
      <w:widowControl w:val="0"/>
      <w:spacing w:beforeLines="50" w:before="50" w:afterLines="150" w:after="150" w:line="360" w:lineRule="auto"/>
      <w:jc w:val="center"/>
    </w:pPr>
    <w:rPr>
      <w:rFonts w:eastAsia="黑体"/>
      <w:b/>
      <w:kern w:val="2"/>
      <w:sz w:val="21"/>
      <w:szCs w:val="24"/>
    </w:rPr>
  </w:style>
  <w:style w:type="paragraph" w:customStyle="1" w:styleId="b8">
    <w:name w:val="b表标题"/>
    <w:basedOn w:val="a"/>
    <w:next w:val="b4"/>
    <w:rsid w:val="0080697B"/>
    <w:pPr>
      <w:widowControl w:val="0"/>
      <w:spacing w:beforeLines="150" w:before="150" w:afterLines="50" w:after="50" w:line="360" w:lineRule="auto"/>
      <w:jc w:val="center"/>
    </w:pPr>
    <w:rPr>
      <w:rFonts w:eastAsia="黑体"/>
      <w:b/>
      <w:kern w:val="2"/>
      <w:sz w:val="21"/>
      <w:szCs w:val="24"/>
    </w:rPr>
  </w:style>
  <w:style w:type="paragraph" w:customStyle="1" w:styleId="b9">
    <w:name w:val="b脚注"/>
    <w:basedOn w:val="a"/>
    <w:rsid w:val="00761F14"/>
    <w:pPr>
      <w:widowControl w:val="0"/>
      <w:spacing w:before="100" w:beforeAutospacing="1" w:after="100" w:afterAutospacing="1"/>
      <w:jc w:val="both"/>
    </w:pPr>
    <w:rPr>
      <w:kern w:val="2"/>
      <w:sz w:val="21"/>
      <w:szCs w:val="24"/>
    </w:rPr>
  </w:style>
  <w:style w:type="paragraph" w:styleId="aa">
    <w:name w:val="footnote text"/>
    <w:basedOn w:val="a"/>
    <w:semiHidden/>
    <w:rsid w:val="009C358F"/>
    <w:pPr>
      <w:snapToGrid w:val="0"/>
    </w:pPr>
    <w:rPr>
      <w:sz w:val="18"/>
      <w:szCs w:val="18"/>
    </w:rPr>
  </w:style>
  <w:style w:type="character" w:styleId="ab">
    <w:name w:val="footnote reference"/>
    <w:semiHidden/>
    <w:rsid w:val="009C358F"/>
    <w:rPr>
      <w:vertAlign w:val="superscript"/>
    </w:rPr>
  </w:style>
  <w:style w:type="paragraph" w:styleId="ac">
    <w:name w:val="Title"/>
    <w:basedOn w:val="a"/>
    <w:next w:val="a"/>
    <w:link w:val="ad"/>
    <w:qFormat/>
    <w:rsid w:val="00CA337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rsid w:val="00CA337E"/>
    <w:rPr>
      <w:rFonts w:asciiTheme="majorHAnsi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Wuhlulu\Documents\&#33258;&#23450;&#20041;%20Office%20&#27169;&#26495;\&#26412;&#31185;&#29983;&#27605;&#19994;&#35774;&#35745;&#65288;&#35770;&#25991;&#65289;&#36873;&#39064;&#25253;&#21578;&#27169;&#26495;&#65288;2017&#24180;1.2&#29256;&#65289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本科生毕业设计（论文）选题报告模板（2017年1.2版）.dotm</Template>
  <TotalTime>17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Links>
    <vt:vector size="708" baseType="variant">
      <vt:variant>
        <vt:i4>1144165693</vt:i4>
      </vt:variant>
      <vt:variant>
        <vt:i4>916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913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910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907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904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-1528462296</vt:i4>
      </vt:variant>
      <vt:variant>
        <vt:i4>901</vt:i4>
      </vt:variant>
      <vt:variant>
        <vt:i4>0</vt:i4>
      </vt:variant>
      <vt:variant>
        <vt:i4>5</vt:i4>
      </vt:variant>
      <vt:variant>
        <vt:lpwstr/>
      </vt:variant>
      <vt:variant>
        <vt:lpwstr>选题报告的样式</vt:lpwstr>
      </vt:variant>
      <vt:variant>
        <vt:i4>1144165693</vt:i4>
      </vt:variant>
      <vt:variant>
        <vt:i4>898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895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892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889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676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673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670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604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598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592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586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531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528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525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522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510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507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504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501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498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495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492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486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483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480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477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474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471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468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465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462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1144165693</vt:i4>
      </vt:variant>
      <vt:variant>
        <vt:i4>459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1016123436</vt:i4>
      </vt:variant>
      <vt:variant>
        <vt:i4>456</vt:i4>
      </vt:variant>
      <vt:variant>
        <vt:i4>0</vt:i4>
      </vt:variant>
      <vt:variant>
        <vt:i4>5</vt:i4>
      </vt:variant>
      <vt:variant>
        <vt:lpwstr/>
      </vt:variant>
      <vt:variant>
        <vt:lpwstr>选题报告各页的样板</vt:lpwstr>
      </vt:variant>
      <vt:variant>
        <vt:i4>311019181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正文页的其他操作</vt:lpwstr>
      </vt:variant>
      <vt:variant>
        <vt:i4>-695326744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公式的要求</vt:lpwstr>
      </vt:variant>
      <vt:variant>
        <vt:i4>533073280</vt:i4>
      </vt:variant>
      <vt:variant>
        <vt:i4>447</vt:i4>
      </vt:variant>
      <vt:variant>
        <vt:i4>0</vt:i4>
      </vt:variant>
      <vt:variant>
        <vt:i4>5</vt:i4>
      </vt:variant>
      <vt:variant>
        <vt:lpwstr/>
      </vt:variant>
      <vt:variant>
        <vt:lpwstr>文献标注</vt:lpwstr>
      </vt:variant>
      <vt:variant>
        <vt:i4>32055418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图表的要求</vt:lpwstr>
      </vt:variant>
      <vt:variant>
        <vt:i4>-1218624481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段落和字符样式</vt:lpwstr>
      </vt:variant>
      <vt:variant>
        <vt:i4>314890715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正文页的一些操作</vt:lpwstr>
      </vt:variant>
      <vt:variant>
        <vt:i4>-720160413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电子文献的著录示例</vt:lpwstr>
      </vt:variant>
      <vt:variant>
        <vt:i4>12456160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电子专著析出文献的著录示例</vt:lpwstr>
      </vt:variant>
      <vt:variant>
        <vt:i4>577377015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电子专著的著录示例</vt:lpwstr>
      </vt:variant>
      <vt:variant>
        <vt:i4>1801706026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电子期刊的著录示例（连续出版物中析出文献）</vt:lpwstr>
      </vt:variant>
      <vt:variant>
        <vt:i4>1502022184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电子文献的著录示例（包括专著或连续出版物中析出的电子文献）</vt:lpwstr>
      </vt:variant>
      <vt:variant>
        <vt:i4>-1658533580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电子文献（顺序编码制）</vt:lpwstr>
      </vt:variant>
      <vt:variant>
        <vt:i4>-597032379</vt:i4>
      </vt:variant>
      <vt:variant>
        <vt:i4>417</vt:i4>
      </vt:variant>
      <vt:variant>
        <vt:i4>0</vt:i4>
      </vt:variant>
      <vt:variant>
        <vt:i4>5</vt:i4>
      </vt:variant>
      <vt:variant>
        <vt:lpwstr/>
      </vt:variant>
      <vt:variant>
        <vt:lpwstr>专利文献的著录示例</vt:lpwstr>
      </vt:variant>
      <vt:variant>
        <vt:i4>-2082490593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专利文献的著录（顺序编码制）</vt:lpwstr>
      </vt:variant>
      <vt:variant>
        <vt:i4>452326193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报纸中析出文献的著录示例</vt:lpwstr>
      </vt:variant>
      <vt:variant>
        <vt:i4>910685835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期刊中析出文献的著录示例</vt:lpwstr>
      </vt:variant>
      <vt:variant>
        <vt:i4>-1031523631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连续出版物中析出文献的著录（顺序编码制）</vt:lpwstr>
      </vt:variant>
      <vt:variant>
        <vt:i4>1865087376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连续出版物的著录（一般不用）（顺序编码制）</vt:lpwstr>
      </vt:variant>
      <vt:variant>
        <vt:i4>-535109753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专著中析出文献的著录示例</vt:lpwstr>
      </vt:variant>
      <vt:variant>
        <vt:i4>-711597641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中文文献著录和外文文献著录的区别</vt:lpwstr>
      </vt:variant>
      <vt:variant>
        <vt:i4>449543995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专著中析出文献的著录（顺序编码制）</vt:lpwstr>
      </vt:variant>
      <vt:variant>
        <vt:i4>1062922221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文献著录的标点符号</vt:lpwstr>
      </vt:variant>
      <vt:variant>
        <vt:i4>-1979048542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专著：标准的著录示例</vt:lpwstr>
      </vt:variant>
      <vt:variant>
        <vt:i4>-1444494186</vt:i4>
      </vt:variant>
      <vt:variant>
        <vt:i4>384</vt:i4>
      </vt:variant>
      <vt:variant>
        <vt:i4>0</vt:i4>
      </vt:variant>
      <vt:variant>
        <vt:i4>5</vt:i4>
      </vt:variant>
      <vt:variant>
        <vt:lpwstr/>
      </vt:variant>
      <vt:variant>
        <vt:lpwstr>专著：学位论文著录示例</vt:lpwstr>
      </vt:variant>
      <vt:variant>
        <vt:i4>1649334422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专著：科技报告著录示例</vt:lpwstr>
      </vt:variant>
      <vt:variant>
        <vt:i4>-1715826100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专著：论文集、会议录著录示例</vt:lpwstr>
      </vt:variant>
      <vt:variant>
        <vt:i4>1235890208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专著：普通图书著录示例</vt:lpwstr>
      </vt:variant>
      <vt:variant>
        <vt:i4>646959768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专著的著录（顺序编码制）</vt:lpwstr>
      </vt:variant>
      <vt:variant>
        <vt:i4>37819873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文献类型及标志代码</vt:lpwstr>
      </vt:variant>
      <vt:variant>
        <vt:i4>-1232798457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著者—出版年制的示例</vt:lpwstr>
      </vt:variant>
      <vt:variant>
        <vt:i4>127022470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顺序编码制基本要求的讲解</vt:lpwstr>
      </vt:variant>
      <vt:variant>
        <vt:i4>528600160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顺序编码制的示例</vt:lpwstr>
      </vt:variant>
      <vt:variant>
        <vt:i4>877446683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参考文献的著录方法（顺序编码制）</vt:lpwstr>
      </vt:variant>
      <vt:variant>
        <vt:i4>-1528462296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选题报告的样式</vt:lpwstr>
      </vt:variant>
      <vt:variant>
        <vt:i4>472577368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菜单的使用</vt:lpwstr>
      </vt:variant>
      <vt:variant>
        <vt:i4>379592030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关于选题报告各章节的标题</vt:lpwstr>
      </vt:variant>
      <vt:variant>
        <vt:i4>851766534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绝大多数情况，根据提示操作。</vt:lpwstr>
      </vt:variant>
      <vt:variant>
        <vt:i4>-1398297512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选题报告的基本制作方法</vt:lpwstr>
      </vt:variant>
      <vt:variant>
        <vt:i4>-1420393432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选题报告的构成</vt:lpwstr>
      </vt:variant>
      <vt:variant>
        <vt:i4>503198496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关于打印</vt:lpwstr>
      </vt:variant>
      <vt:variant>
        <vt:i4>1144165693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选题报告编制简要指南</vt:lpwstr>
      </vt:variant>
      <vt:variant>
        <vt:i4>1441842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_Toc436762673</vt:lpwstr>
      </vt:variant>
      <vt:variant>
        <vt:i4>1441842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_Toc436762672</vt:lpwstr>
      </vt:variant>
      <vt:variant>
        <vt:i4>1441842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_Toc436762671</vt:lpwstr>
      </vt:variant>
      <vt:variant>
        <vt:i4>1441842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_Toc436762670</vt:lpwstr>
      </vt:variant>
      <vt:variant>
        <vt:i4>1507378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_Toc436762669</vt:lpwstr>
      </vt:variant>
      <vt:variant>
        <vt:i4>1507378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_Toc436762668</vt:lpwstr>
      </vt:variant>
      <vt:variant>
        <vt:i4>1507378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_Toc436762667</vt:lpwstr>
      </vt:variant>
      <vt:variant>
        <vt:i4>1507378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_Toc436762666</vt:lpwstr>
      </vt:variant>
      <vt:variant>
        <vt:i4>1507378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_Toc436762665</vt:lpwstr>
      </vt:variant>
      <vt:variant>
        <vt:i4>1507378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_Toc436762664</vt:lpwstr>
      </vt:variant>
      <vt:variant>
        <vt:i4>1507378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_Toc436762663</vt:lpwstr>
      </vt:variant>
      <vt:variant>
        <vt:i4>1507378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_Toc436762662</vt:lpwstr>
      </vt:variant>
      <vt:variant>
        <vt:i4>1507378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_Toc436762661</vt:lpwstr>
      </vt:variant>
      <vt:variant>
        <vt:i4>1507378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_Toc436762660</vt:lpwstr>
      </vt:variant>
      <vt:variant>
        <vt:i4>1310770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_Toc436762659</vt:lpwstr>
      </vt:variant>
      <vt:variant>
        <vt:i4>1310770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_Toc436762658</vt:lpwstr>
      </vt:variant>
      <vt:variant>
        <vt:i4>1310770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_Toc436762657</vt:lpwstr>
      </vt:variant>
      <vt:variant>
        <vt:i4>1310770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_Toc436762656</vt:lpwstr>
      </vt:variant>
      <vt:variant>
        <vt:i4>1310770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_Toc436762655</vt:lpwstr>
      </vt:variant>
      <vt:variant>
        <vt:i4>1310770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_Toc436762654</vt:lpwstr>
      </vt:variant>
      <vt:variant>
        <vt:i4>1310770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_Toc436762653</vt:lpwstr>
      </vt:variant>
      <vt:variant>
        <vt:i4>1310770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_Toc436762652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_Toc436762651</vt:lpwstr>
      </vt:variant>
      <vt:variant>
        <vt:i4>-141841182</vt:i4>
      </vt:variant>
      <vt:variant>
        <vt:i4>0</vt:i4>
      </vt:variant>
      <vt:variant>
        <vt:i4>0</vt:i4>
      </vt:variant>
      <vt:variant>
        <vt:i4>5</vt:i4>
      </vt:variant>
      <vt:variant>
        <vt:lpwstr>C:\Users\admin\AppData\Roaming\！工作目录\论文模版\！博士论文模版\USTB博士学位论文规范及论文制作指南.exe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Wuhlulu Blablabla</dc:creator>
  <cp:keywords/>
  <cp:lastModifiedBy>Wuhlulu Blablabla</cp:lastModifiedBy>
  <cp:revision>4</cp:revision>
  <cp:lastPrinted>2015-10-28T13:22:00Z</cp:lastPrinted>
  <dcterms:created xsi:type="dcterms:W3CDTF">2025-10-25T15:24:00Z</dcterms:created>
  <dcterms:modified xsi:type="dcterms:W3CDTF">2025-10-26T12:53:00Z</dcterms:modified>
</cp:coreProperties>
</file>